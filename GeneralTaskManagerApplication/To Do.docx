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71EE" w14:textId="4B877F2E" w:rsidR="004730EE" w:rsidRDefault="00116268">
      <w:pPr>
        <w:pStyle w:val="Heading1"/>
      </w:pPr>
      <w:r>
        <w:t>To Do…</w:t>
      </w:r>
    </w:p>
    <w:p w14:paraId="6A895BFD" w14:textId="32FB9961" w:rsidR="004730EE" w:rsidRDefault="00116268" w:rsidP="00116268">
      <w:pPr>
        <w:pStyle w:val="Heading2"/>
        <w:numPr>
          <w:ilvl w:val="0"/>
          <w:numId w:val="15"/>
        </w:numPr>
      </w:pPr>
      <w:r>
        <w:t xml:space="preserve">Learn more about technology that I will use to implement the task manager web </w:t>
      </w:r>
      <w:proofErr w:type="gramStart"/>
      <w:r>
        <w:t>application</w:t>
      </w:r>
      <w:proofErr w:type="gramEnd"/>
    </w:p>
    <w:p w14:paraId="7C5D5615" w14:textId="6E019616" w:rsidR="001A291F" w:rsidRPr="001A291F" w:rsidRDefault="001A291F" w:rsidP="001A291F">
      <w:pPr>
        <w:pStyle w:val="ListParagraph"/>
        <w:numPr>
          <w:ilvl w:val="1"/>
          <w:numId w:val="15"/>
        </w:numPr>
      </w:pPr>
      <w:r>
        <w:t>Leaning towards React to build web application</w:t>
      </w:r>
    </w:p>
    <w:p w14:paraId="69BD3D3E" w14:textId="246DB1B6" w:rsidR="00116268" w:rsidRDefault="00116268" w:rsidP="00116268">
      <w:pPr>
        <w:pStyle w:val="ListParagraph"/>
        <w:numPr>
          <w:ilvl w:val="0"/>
          <w:numId w:val="15"/>
        </w:numPr>
      </w:pPr>
      <w:r>
        <w:t xml:space="preserve">Clarify the requirements from the </w:t>
      </w:r>
      <w:proofErr w:type="gramStart"/>
      <w:r>
        <w:t>client</w:t>
      </w:r>
      <w:proofErr w:type="gramEnd"/>
      <w:r>
        <w:t xml:space="preserve"> </w:t>
      </w:r>
    </w:p>
    <w:p w14:paraId="0C778660" w14:textId="5CD545BB" w:rsidR="00116268" w:rsidRDefault="00116268" w:rsidP="00116268">
      <w:pPr>
        <w:pStyle w:val="ListParagraph"/>
        <w:numPr>
          <w:ilvl w:val="0"/>
          <w:numId w:val="15"/>
        </w:numPr>
      </w:pPr>
      <w:r>
        <w:t xml:space="preserve">Come up with a preliminary design of the web application and show it to the </w:t>
      </w:r>
      <w:proofErr w:type="gramStart"/>
      <w:r>
        <w:t>client</w:t>
      </w:r>
      <w:proofErr w:type="gramEnd"/>
    </w:p>
    <w:p w14:paraId="5FC627F7" w14:textId="4160D003" w:rsidR="00116268" w:rsidRDefault="00116268" w:rsidP="00116268">
      <w:pPr>
        <w:pStyle w:val="ListParagraph"/>
        <w:numPr>
          <w:ilvl w:val="0"/>
          <w:numId w:val="15"/>
        </w:numPr>
      </w:pPr>
      <w:r>
        <w:t xml:space="preserve">Research other projects to get a starting point on where to </w:t>
      </w:r>
      <w:proofErr w:type="gramStart"/>
      <w:r>
        <w:t>start</w:t>
      </w:r>
      <w:proofErr w:type="gramEnd"/>
    </w:p>
    <w:p w14:paraId="69308D7D" w14:textId="4848D052" w:rsidR="00116268" w:rsidRPr="00116268" w:rsidRDefault="00116268" w:rsidP="00116268">
      <w:pPr>
        <w:pStyle w:val="ListParagraph"/>
        <w:numPr>
          <w:ilvl w:val="0"/>
          <w:numId w:val="15"/>
        </w:numPr>
      </w:pPr>
      <w:r>
        <w:t>Begin building the web application by satisfying requirements 1 at a time. Showcasing progress as I go along.</w:t>
      </w:r>
    </w:p>
    <w:p w14:paraId="72D60D34" w14:textId="77777777" w:rsidR="00116268" w:rsidRPr="00116268" w:rsidRDefault="00116268" w:rsidP="00116268"/>
    <w:sectPr w:rsidR="00116268" w:rsidRPr="001162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4685A" w14:textId="77777777" w:rsidR="00074AF8" w:rsidRDefault="00074AF8">
      <w:pPr>
        <w:spacing w:after="0" w:line="240" w:lineRule="auto"/>
      </w:pPr>
      <w:r>
        <w:separator/>
      </w:r>
    </w:p>
    <w:p w14:paraId="5344062F" w14:textId="77777777" w:rsidR="00074AF8" w:rsidRDefault="00074AF8"/>
    <w:p w14:paraId="73AE0978" w14:textId="77777777" w:rsidR="00074AF8" w:rsidRDefault="00074AF8"/>
  </w:endnote>
  <w:endnote w:type="continuationSeparator" w:id="0">
    <w:p w14:paraId="15660A61" w14:textId="77777777" w:rsidR="00074AF8" w:rsidRDefault="00074AF8">
      <w:pPr>
        <w:spacing w:after="0" w:line="240" w:lineRule="auto"/>
      </w:pPr>
      <w:r>
        <w:continuationSeparator/>
      </w:r>
    </w:p>
    <w:p w14:paraId="06A8F0B3" w14:textId="77777777" w:rsidR="00074AF8" w:rsidRDefault="00074AF8"/>
    <w:p w14:paraId="1A26C51E" w14:textId="77777777" w:rsidR="00074AF8" w:rsidRDefault="00074A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2EA82" w14:textId="77777777" w:rsidR="004730EE" w:rsidRDefault="00473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049672" w14:textId="77777777" w:rsidR="004730E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90DB" w14:textId="77777777" w:rsidR="004730EE" w:rsidRDefault="00473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CA608" w14:textId="77777777" w:rsidR="00074AF8" w:rsidRDefault="00074AF8">
      <w:pPr>
        <w:spacing w:after="0" w:line="240" w:lineRule="auto"/>
      </w:pPr>
      <w:r>
        <w:separator/>
      </w:r>
    </w:p>
    <w:p w14:paraId="232A53EE" w14:textId="77777777" w:rsidR="00074AF8" w:rsidRDefault="00074AF8"/>
    <w:p w14:paraId="29E28ED4" w14:textId="77777777" w:rsidR="00074AF8" w:rsidRDefault="00074AF8"/>
  </w:footnote>
  <w:footnote w:type="continuationSeparator" w:id="0">
    <w:p w14:paraId="3032B6E1" w14:textId="77777777" w:rsidR="00074AF8" w:rsidRDefault="00074AF8">
      <w:pPr>
        <w:spacing w:after="0" w:line="240" w:lineRule="auto"/>
      </w:pPr>
      <w:r>
        <w:continuationSeparator/>
      </w:r>
    </w:p>
    <w:p w14:paraId="249EAF21" w14:textId="77777777" w:rsidR="00074AF8" w:rsidRDefault="00074AF8"/>
    <w:p w14:paraId="76B15336" w14:textId="77777777" w:rsidR="00074AF8" w:rsidRDefault="00074A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93BFB" w14:textId="77777777" w:rsidR="004730EE" w:rsidRDefault="00473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3AF8D" w14:textId="77777777" w:rsidR="004730EE" w:rsidRDefault="004730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8CDE" w14:textId="77777777" w:rsidR="004730EE" w:rsidRDefault="00473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1ED8691A"/>
    <w:multiLevelType w:val="hybridMultilevel"/>
    <w:tmpl w:val="E508F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383440">
    <w:abstractNumId w:val="9"/>
  </w:num>
  <w:num w:numId="2" w16cid:durableId="1342512624">
    <w:abstractNumId w:val="8"/>
  </w:num>
  <w:num w:numId="3" w16cid:durableId="1854372903">
    <w:abstractNumId w:val="7"/>
  </w:num>
  <w:num w:numId="4" w16cid:durableId="166795095">
    <w:abstractNumId w:val="6"/>
  </w:num>
  <w:num w:numId="5" w16cid:durableId="508181885">
    <w:abstractNumId w:val="5"/>
  </w:num>
  <w:num w:numId="6" w16cid:durableId="361170735">
    <w:abstractNumId w:val="4"/>
  </w:num>
  <w:num w:numId="7" w16cid:durableId="1075322464">
    <w:abstractNumId w:val="3"/>
  </w:num>
  <w:num w:numId="8" w16cid:durableId="225260020">
    <w:abstractNumId w:val="2"/>
  </w:num>
  <w:num w:numId="9" w16cid:durableId="18706136">
    <w:abstractNumId w:val="1"/>
  </w:num>
  <w:num w:numId="10" w16cid:durableId="1332683285">
    <w:abstractNumId w:val="0"/>
  </w:num>
  <w:num w:numId="11" w16cid:durableId="2015302803">
    <w:abstractNumId w:val="12"/>
  </w:num>
  <w:num w:numId="12" w16cid:durableId="655033502">
    <w:abstractNumId w:val="9"/>
    <w:lvlOverride w:ilvl="0">
      <w:startOverride w:val="1"/>
    </w:lvlOverride>
  </w:num>
  <w:num w:numId="13" w16cid:durableId="846363430">
    <w:abstractNumId w:val="11"/>
  </w:num>
  <w:num w:numId="14" w16cid:durableId="683676408">
    <w:abstractNumId w:val="12"/>
  </w:num>
  <w:num w:numId="15" w16cid:durableId="9235654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68"/>
    <w:rsid w:val="00074AF8"/>
    <w:rsid w:val="00116268"/>
    <w:rsid w:val="001A291F"/>
    <w:rsid w:val="0047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666F"/>
  <w15:chartTrackingRefBased/>
  <w15:docId w15:val="{29B32274-A8FE-A142-9457-4E3BDA32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1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briel/Library/Containers/com.microsoft.Word/Data/Library/Application%20Support/Microsoft/Office/16.0/DTS/en-US%7b7ED377B1-D903-1441-8AAF-DD418B40E016%7d/%7b7AAA552A-6D5B-3245-9BC1-8C9E04046843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gabriel B</cp:lastModifiedBy>
  <cp:revision>2</cp:revision>
  <dcterms:created xsi:type="dcterms:W3CDTF">2023-06-06T01:43:00Z</dcterms:created>
  <dcterms:modified xsi:type="dcterms:W3CDTF">2023-06-06T01:54:00Z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